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2"/>
        <w:gridCol w:w="699"/>
        <w:gridCol w:w="5981"/>
      </w:tblGrid>
      <w:tr w:rsidR="00B93310" w:rsidRPr="00B71FE9" w:rsidTr="00E941EF">
        <w:tc>
          <w:tcPr>
            <w:tcW w:w="3023" w:type="dxa"/>
          </w:tcPr>
          <w:sdt>
            <w:sdtPr>
              <w:rPr>
                <w:rFonts w:ascii="Times New Roman" w:hAnsi="Times New Roman" w:cs="Times New Roman"/>
                <w:bCs/>
              </w:rPr>
              <w:alias w:val="Ваше имя:"/>
              <w:tag w:val="Ваше имя:"/>
              <w:id w:val="-1220516334"/>
              <w:placeholder>
                <w:docPart w:val="DC2037653B524874BD80322D89DF003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B71FE9" w:rsidRDefault="00D27524" w:rsidP="003856C9">
                <w:pPr>
                  <w:pStyle w:val="1"/>
                  <w:rPr>
                    <w:rFonts w:cs="Arial"/>
                  </w:rPr>
                </w:pPr>
                <w:r>
                  <w:rPr>
                    <w:rFonts w:ascii="Times New Roman" w:hAnsi="Times New Roman" w:cs="Times New Roman"/>
                    <w:bCs/>
                  </w:rPr>
                  <w:t xml:space="preserve">IHor </w:t>
                </w:r>
                <w:r>
                  <w:rPr>
                    <w:rFonts w:ascii="Times New Roman" w:hAnsi="Times New Roman" w:cs="Times New Roman"/>
                    <w:bCs/>
                    <w:lang w:val="en-US"/>
                  </w:rPr>
                  <w:t>H</w:t>
                </w:r>
                <w:r w:rsidR="007D58BB" w:rsidRPr="00142B42">
                  <w:rPr>
                    <w:rFonts w:ascii="Times New Roman" w:hAnsi="Times New Roman" w:cs="Times New Roman"/>
                    <w:bCs/>
                  </w:rPr>
                  <w:t>aidai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2"/>
            </w:tblGrid>
            <w:tr w:rsidR="00441EB9" w:rsidRPr="00B71FE9" w:rsidTr="0067056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4451954B" wp14:editId="08D93A56">
                            <wp:extent cx="329184" cy="329184"/>
                            <wp:effectExtent l="0" t="0" r="13970" b="13970"/>
                            <wp:docPr id="49" name="Группа 43" descr="Значок электронной почты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Полилиния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Полилиния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AEBA785" id="Группа 43" o:spid="_x0000_s1026" alt="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NW45x6EFAAAhXIAAA4AAAAA&#10;AAAAAAAAAAAALgIAAGRycy9lMm9Eb2MueG1sUEsBAi0AFAAGAAgAAAAhAGhHG9DYAAAAAwEAAA8A&#10;AAAAAAAAAAAAAAAA3hYAAGRycy9kb3ducmV2LnhtbFBLBQYAAAAABAAEAPMAAADjFwAAAAA=&#10;">
                            <v:shape id="Полилиния 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Полилиния 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:rsidTr="0067056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D27524" w:rsidRDefault="00D27524" w:rsidP="007D58BB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D27524">
                    <w:rPr>
                      <w:rFonts w:cs="Arial"/>
                      <w:color w:val="00B0F0"/>
                      <w:spacing w:val="12"/>
                    </w:rPr>
                    <w:t>ihor.haidai2019@gmail.com</w:t>
                  </w:r>
                </w:p>
              </w:tc>
            </w:tr>
            <w:tr w:rsidR="00441EB9" w:rsidRPr="00B71FE9" w:rsidTr="0067056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109FB1CA" wp14:editId="59743CDE">
                            <wp:extent cx="329184" cy="329184"/>
                            <wp:effectExtent l="0" t="0" r="13970" b="13970"/>
                            <wp:docPr id="80" name="Группа 37" descr="Значок телефона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Полилиния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Полилиния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EA093E5" id="Группа 37" o:spid="_x0000_s1026" alt="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QZtky4olAAD93gAADgAAAAAAAAAAAAAAAAAuAgAAZHJzL2Uyb0RvYy54bWxQSwEC&#10;LQAUAAYACAAAACEAaEcb0NgAAAADAQAADwAAAAAAAAAAAAAAAADkJwAAZHJzL2Rvd25yZXYueG1s&#10;UEsFBgAAAAAEAAQA8wAAAOkoAAAAAA==&#10;">
                            <v:shape id="Полилиния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Полилиния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:rsidTr="0067056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B71FE9" w:rsidRDefault="007D58BB" w:rsidP="007D58BB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067 444-55-18</w:t>
                  </w:r>
                </w:p>
              </w:tc>
            </w:tr>
            <w:tr w:rsidR="00441EB9" w:rsidRPr="00B71FE9" w:rsidTr="0067056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1E744D" w:rsidRDefault="00F85DE9" w:rsidP="001E744D">
                  <w:pPr>
                    <w:spacing w:after="0"/>
                    <w:rPr>
                      <w:rFonts w:cs="Arial"/>
                      <w:caps/>
                      <w:smallCaps/>
                      <w:vertAlign w:val="subscript"/>
                    </w:rPr>
                  </w:pPr>
                  <w:hyperlink r:id="rId8" w:history="1">
                    <w:r>
                      <w:rPr>
                        <w:rStyle w:val="af"/>
                      </w:rPr>
                      <w:t>https://github.com/Ihor-Haidai</w:t>
                    </w:r>
                  </w:hyperlink>
                </w:p>
              </w:tc>
            </w:tr>
            <w:tr w:rsidR="005A7E57" w:rsidRPr="00B71FE9" w:rsidTr="00670562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2C77B9" w:rsidRPr="009A448F" w:rsidRDefault="001E744D" w:rsidP="002C77B9">
                  <w:pPr>
                    <w:pStyle w:val="3"/>
                    <w:rPr>
                      <w:rFonts w:cs="Arial"/>
                      <w:b/>
                      <w:lang w:val="en-US"/>
                    </w:rPr>
                  </w:pPr>
                  <w:r w:rsidRPr="009A448F">
                    <w:rPr>
                      <w:rFonts w:cs="Arial"/>
                      <w:b/>
                      <w:lang w:val="en-US"/>
                    </w:rPr>
                    <w:t>Target:</w:t>
                  </w:r>
                </w:p>
                <w:p w:rsidR="005A7E57" w:rsidRPr="00B71FE9" w:rsidRDefault="00616FF4" w:rsidP="00616FF4">
                  <w:pPr>
                    <w:pStyle w:val="aa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5B4FEA1D" wp14:editId="23D52FBB">
                            <wp:extent cx="221615" cy="0"/>
                            <wp:effectExtent l="0" t="0" r="26035" b="19050"/>
                            <wp:docPr id="83" name="Прямая соединительная линия 83" descr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75C860A" id="Прямая соединительная линия 83" o:spid="_x0000_s1026" alt="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IIJVRgIAgAAIQQAAA4AAAAA&#10;AAAAAAAAAAAALgIAAGRycy9lMm9Eb2MueG1sUEsBAi0AFAAGAAgAAAAhABs+WBnZAAAAAQEAAA8A&#10;AAAAAAAAAAAAAAAAYgQAAGRycy9kb3ducmV2LnhtbFBLBQYAAAAABAAEAPMAAABo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D27524" w:rsidP="00D11C4D">
                  <w:pPr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R</w:t>
                  </w:r>
                  <w:r w:rsidRPr="00D27524">
                    <w:rPr>
                      <w:rFonts w:cs="Arial"/>
                      <w:lang w:val="en-US"/>
                    </w:rPr>
                    <w:t>each incredible heights</w:t>
                  </w:r>
                </w:p>
                <w:p w:rsidR="000943EC" w:rsidRPr="000943EC" w:rsidRDefault="000943EC" w:rsidP="00D11C4D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0943EC">
                    <w:rPr>
                      <w:rFonts w:cs="Arial"/>
                      <w:sz w:val="16"/>
                      <w:szCs w:val="16"/>
                    </w:rPr>
                    <w:t>«when I have Lamborghini Diablo, I’ll probably say what I’ve already achieved (not exactly)»</w:t>
                  </w:r>
                </w:p>
              </w:tc>
            </w:tr>
            <w:tr w:rsidR="00463463" w:rsidRPr="00B71FE9" w:rsidTr="00670562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Pr="009A448F" w:rsidRDefault="00142B42" w:rsidP="0043426C">
                  <w:pPr>
                    <w:pStyle w:val="3"/>
                    <w:rPr>
                      <w:rFonts w:cs="Arial"/>
                      <w:b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b/>
                      <w:bCs/>
                      <w:szCs w:val="20"/>
                      <w:lang w:eastAsia="ru-RU"/>
                    </w:rPr>
                    <w:t>Professional skills</w:t>
                  </w:r>
                  <w:r w:rsidR="001E744D" w:rsidRPr="009A448F">
                    <w:rPr>
                      <w:rFonts w:cs="Arial"/>
                      <w:b/>
                      <w:lang w:val="en-US"/>
                    </w:rPr>
                    <w:t>:</w:t>
                  </w:r>
                </w:p>
                <w:p w:rsidR="00616FF4" w:rsidRPr="00B71FE9" w:rsidRDefault="00616FF4" w:rsidP="00616FF4">
                  <w:pPr>
                    <w:pStyle w:val="aa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1DFDDD9A" wp14:editId="2F2B12BF">
                            <wp:extent cx="221615" cy="0"/>
                            <wp:effectExtent l="0" t="0" r="26035" b="19050"/>
                            <wp:docPr id="84" name="Прямая соединительная линия 84" descr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B52D57" id="Прямая соединительная линия 84" o:spid="_x0000_s1026" alt="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F3C82gIAgAAIQQAAA4AAAAA&#10;AAAAAAAAAAAALgIAAGRycy9lMm9Eb2MueG1sUEsBAi0AFAAGAAgAAAAhABs+WBnZAAAAAQEAAA8A&#10;AAAAAAAAAAAAAAAAYgQAAGRycy9kb3ducmV2LnhtbFBLBQYAAAAABAAEAPMAAABo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142B42" w:rsidRPr="005A61AE" w:rsidRDefault="00142B42" w:rsidP="00142B4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OS: Windows.</w:t>
                  </w:r>
                </w:p>
                <w:p w:rsidR="00142B42" w:rsidRPr="005A61AE" w:rsidRDefault="00142B42" w:rsidP="00142B4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Software: Word, Excel, Outlook, Visual Studio Code</w:t>
                  </w:r>
                </w:p>
                <w:p w:rsidR="00142B42" w:rsidRDefault="00142B42" w:rsidP="00142B4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Languages:</w:t>
                  </w:r>
                </w:p>
                <w:p w:rsidR="00AF4D0E" w:rsidRPr="000943EC" w:rsidRDefault="00AF4D0E" w:rsidP="00AF4D0E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AF4D0E">
                    <w:rPr>
                      <w:rFonts w:ascii="Times New Roman" w:eastAsia="Times New Roman" w:hAnsi="Times New Roman" w:cs="Times New Roman"/>
                      <w:b/>
                      <w:lang w:eastAsia="ru-RU"/>
                    </w:rPr>
                    <w:t>English Level A2</w:t>
                  </w:r>
                  <w:r w:rsidR="00F85DE9">
                    <w:rPr>
                      <w:rFonts w:ascii="Times New Roman" w:eastAsia="Times New Roman" w:hAnsi="Times New Roman" w:cs="Times New Roman"/>
                      <w:b/>
                      <w:lang w:val="en-US" w:eastAsia="ru-RU"/>
                    </w:rPr>
                    <w:t>+</w:t>
                  </w:r>
                  <w:r w:rsidR="000943EC">
                    <w:rPr>
                      <w:rFonts w:ascii="Times New Roman" w:eastAsia="Times New Roman" w:hAnsi="Times New Roman" w:cs="Times New Roman"/>
                      <w:b/>
                      <w:lang w:eastAsia="ru-RU"/>
                    </w:rPr>
                    <w:t xml:space="preserve">, </w:t>
                  </w:r>
                  <w:r w:rsidR="000943EC" w:rsidRPr="000943EC">
                    <w:rPr>
                      <w:rFonts w:ascii="Times New Roman" w:eastAsia="Times New Roman" w:hAnsi="Times New Roman" w:cs="Times New Roman"/>
                      <w:lang w:eastAsia="ru-RU"/>
                    </w:rPr>
                    <w:t>I study every day</w:t>
                  </w:r>
                  <w:r w:rsidR="00F011AC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, </w:t>
                  </w:r>
                  <w:r w:rsidR="00F011AC" w:rsidRPr="00F011AC">
                    <w:rPr>
                      <w:rFonts w:ascii="Times New Roman" w:eastAsia="Times New Roman" w:hAnsi="Times New Roman" w:cs="Times New Roman"/>
                      <w:lang w:eastAsia="ru-RU"/>
                    </w:rPr>
                    <w:t>no limit to perfection</w:t>
                  </w:r>
                  <w:r w:rsidR="00F011AC">
                    <w:rPr>
                      <w:rFonts w:ascii="Times New Roman" w:eastAsia="Times New Roman" w:hAnsi="Times New Roman" w:cs="Times New Roman"/>
                      <w:lang w:eastAsia="ru-RU"/>
                    </w:rPr>
                    <w:t>.</w:t>
                  </w:r>
                </w:p>
                <w:p w:rsidR="00142B42" w:rsidRPr="00F85DE9" w:rsidRDefault="00142B42" w:rsidP="00AF4D0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Good knowledge: HTML, CSS, JavaScript</w:t>
                  </w:r>
                  <w:r w:rsidR="00F85DE9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, SCSS.</w:t>
                  </w:r>
                </w:p>
                <w:p w:rsidR="00142B42" w:rsidRPr="005A61AE" w:rsidRDefault="00142B42" w:rsidP="00142B4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А</w:t>
                  </w:r>
                  <w:r w:rsidRPr="00142B42">
                    <w:rPr>
                      <w:rFonts w:ascii="Times New Roman" w:eastAsia="Times New Roman" w:hAnsi="Times New Roman" w:cs="Times New Roman"/>
                      <w:lang w:eastAsia="ru-RU"/>
                    </w:rPr>
                    <w:t>cquainted</w:t>
                  </w:r>
                  <w:r w:rsidR="00F85DE9">
                    <w:rPr>
                      <w:rFonts w:ascii="Times New Roman" w:eastAsia="Times New Roman" w:hAnsi="Times New Roman" w:cs="Times New Roman"/>
                      <w:lang w:eastAsia="ru-RU"/>
                    </w:rPr>
                    <w:t>: SQL</w:t>
                  </w:r>
                </w:p>
                <w:p w:rsidR="00463463" w:rsidRPr="00B71FE9" w:rsidRDefault="00142B42" w:rsidP="00142B42">
                  <w:pPr>
                    <w:jc w:val="left"/>
                    <w:rPr>
                      <w:rFonts w:cs="Arial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Frameworks </w:t>
                  </w:r>
                  <w:r w:rsidRPr="00142B42">
                    <w:rPr>
                      <w:rFonts w:ascii="Times New Roman" w:eastAsia="Times New Roman" w:hAnsi="Times New Roman" w:cs="Times New Roman"/>
                      <w:lang w:eastAsia="ru-RU"/>
                    </w:rPr>
                    <w:t>acquainted</w:t>
                  </w: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: Bootstrap, jQuery, AngularJS, W3.JS</w:t>
                  </w:r>
                </w:p>
              </w:tc>
            </w:tr>
          </w:tbl>
          <w:p w:rsidR="00B93310" w:rsidRPr="00B71FE9" w:rsidRDefault="00B93310" w:rsidP="003856C9">
            <w:pPr>
              <w:rPr>
                <w:rFonts w:cs="Arial"/>
              </w:rPr>
            </w:pPr>
          </w:p>
        </w:tc>
        <w:tc>
          <w:tcPr>
            <w:tcW w:w="723" w:type="dxa"/>
          </w:tcPr>
          <w:p w:rsidR="00B93310" w:rsidRPr="00B71FE9" w:rsidRDefault="00B93310" w:rsidP="00463463">
            <w:pPr>
              <w:rPr>
                <w:rFonts w:cs="Arial"/>
              </w:rPr>
            </w:pPr>
          </w:p>
        </w:tc>
        <w:tc>
          <w:tcPr>
            <w:tcW w:w="6190" w:type="dxa"/>
          </w:tcPr>
          <w:tbl>
            <w:tblPr>
              <w:tblW w:w="5877" w:type="dxa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5877"/>
            </w:tblGrid>
            <w:tr w:rsidR="008F6337" w:rsidRPr="00B71FE9" w:rsidTr="009A448F">
              <w:trPr>
                <w:trHeight w:val="6310"/>
              </w:trPr>
              <w:tc>
                <w:tcPr>
                  <w:tcW w:w="5877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670562" w:rsidRDefault="00142B42" w:rsidP="008F6337">
                  <w:pPr>
                    <w:pStyle w:val="2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70562">
                    <w:rPr>
                      <w:rFonts w:ascii="Arial" w:hAnsi="Arial" w:cs="Arial"/>
                      <w:b/>
                      <w:sz w:val="20"/>
                      <w:szCs w:val="20"/>
                    </w:rPr>
                    <w:t>experience</w:t>
                  </w:r>
                </w:p>
                <w:p w:rsidR="00142B42" w:rsidRPr="00B71FE9" w:rsidRDefault="00142B42" w:rsidP="00142B42">
                  <w:pPr>
                    <w:pStyle w:val="4"/>
                    <w:rPr>
                      <w:rFonts w:cs="Arial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Estimator Auditor 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/</w:t>
                  </w: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Contro</w:t>
                  </w:r>
                  <w:r w:rsidR="00F869F6">
                    <w:rPr>
                      <w:rFonts w:ascii="Times New Roman" w:eastAsia="Times New Roman" w:hAnsi="Times New Roman" w:cs="Times New Roman"/>
                      <w:lang w:eastAsia="ru-RU"/>
                    </w:rPr>
                    <w:t>l and Audit Department of Fozzy</w:t>
                  </w: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Food Company</w:t>
                  </w:r>
                </w:p>
                <w:p w:rsidR="00142B42" w:rsidRPr="00B71FE9" w:rsidRDefault="00142B42" w:rsidP="00142B42">
                  <w:pPr>
                    <w:pStyle w:val="5"/>
                    <w:rPr>
                      <w:rFonts w:cs="Arial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January 2010 - January 2018</w:t>
                  </w:r>
                </w:p>
                <w:p w:rsidR="00142B42" w:rsidRPr="005A61AE" w:rsidRDefault="00142B42" w:rsidP="00142B42">
                  <w:pPr>
                    <w:spacing w:after="0" w:line="240" w:lineRule="auto"/>
                    <w:ind w:left="360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Checking estimate docum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entation for compliance with </w:t>
                  </w:r>
                  <w:r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SBC (</w:t>
                  </w:r>
                  <w:r w:rsidRPr="00142B42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state building codes</w:t>
                  </w:r>
                  <w:r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)</w:t>
                  </w: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and internal pricing rules.</w:t>
                  </w:r>
                </w:p>
                <w:p w:rsidR="00142B42" w:rsidRPr="005A61AE" w:rsidRDefault="00142B42" w:rsidP="00142B42">
                  <w:pPr>
                    <w:spacing w:after="0" w:line="240" w:lineRule="auto"/>
                    <w:ind w:left="360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Analysis of prices for materials and structures for compliance with market prices.</w:t>
                  </w:r>
                </w:p>
                <w:p w:rsidR="00142B42" w:rsidRPr="005A61AE" w:rsidRDefault="00142B42" w:rsidP="00142B42">
                  <w:pPr>
                    <w:spacing w:after="0" w:line="240" w:lineRule="auto"/>
                    <w:ind w:left="360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Checking the volume of work performed according to the provided acts of work performed.</w:t>
                  </w:r>
                </w:p>
                <w:p w:rsidR="00142B42" w:rsidRDefault="00142B42" w:rsidP="00142B42">
                  <w:pPr>
                    <w:spacing w:after="0" w:line="240" w:lineRule="auto"/>
                    <w:ind w:left="360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Participation in accepting stores from contractors after completion of all construction work.</w:t>
                  </w:r>
                </w:p>
                <w:p w:rsidR="00142B42" w:rsidRPr="00B71FE9" w:rsidRDefault="00142B42" w:rsidP="00142B42">
                  <w:pPr>
                    <w:pStyle w:val="4"/>
                    <w:rPr>
                      <w:rFonts w:cs="Arial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Head of the Estimated-Contract Department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/</w:t>
                  </w: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Contractor for the installation of ventilation and air conditioning</w:t>
                  </w: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:</w:t>
                  </w: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FARMPRO</w:t>
                  </w:r>
                </w:p>
                <w:p w:rsidR="00142B42" w:rsidRPr="00B71FE9" w:rsidRDefault="009A448F" w:rsidP="00142B42">
                  <w:pPr>
                    <w:pStyle w:val="5"/>
                    <w:rPr>
                      <w:rFonts w:cs="Arial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February 2018 - until today</w:t>
                  </w:r>
                </w:p>
                <w:p w:rsidR="009A448F" w:rsidRPr="005A61AE" w:rsidRDefault="009A448F" w:rsidP="009A448F">
                  <w:pPr>
                    <w:spacing w:after="0" w:line="240" w:lineRule="auto"/>
                    <w:ind w:left="360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Drawing up acts of the performed works.</w:t>
                  </w:r>
                </w:p>
                <w:p w:rsidR="009A448F" w:rsidRPr="005A61AE" w:rsidRDefault="009A448F" w:rsidP="009A448F">
                  <w:pPr>
                    <w:spacing w:after="0" w:line="240" w:lineRule="auto"/>
                    <w:ind w:left="360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Control of writing off materials for accounting unloadings.</w:t>
                  </w:r>
                </w:p>
                <w:p w:rsidR="009A448F" w:rsidRPr="005A61AE" w:rsidRDefault="009A448F" w:rsidP="009A448F">
                  <w:pPr>
                    <w:spacing w:after="0" w:line="240" w:lineRule="auto"/>
                    <w:ind w:left="360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Checking the volume of work performed by subcontractors.</w:t>
                  </w:r>
                </w:p>
                <w:p w:rsidR="009A448F" w:rsidRPr="005A61AE" w:rsidRDefault="009A448F" w:rsidP="009A448F">
                  <w:pPr>
                    <w:spacing w:after="0" w:line="240" w:lineRule="auto"/>
                    <w:ind w:left="360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Preparation of tender documentation.</w:t>
                  </w:r>
                </w:p>
                <w:p w:rsidR="009A448F" w:rsidRPr="005A61AE" w:rsidRDefault="009A448F" w:rsidP="009A448F">
                  <w:pPr>
                    <w:spacing w:after="0" w:line="240" w:lineRule="auto"/>
                    <w:ind w:left="360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Preparation of contracts with customers.</w:t>
                  </w:r>
                </w:p>
                <w:p w:rsidR="009A448F" w:rsidRDefault="009A448F" w:rsidP="009A448F">
                  <w:pPr>
                    <w:spacing w:after="0" w:line="240" w:lineRule="auto"/>
                    <w:ind w:left="360"/>
                    <w:jc w:val="left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Conducting business correspondence with customers.</w:t>
                  </w:r>
                </w:p>
                <w:p w:rsidR="008F6337" w:rsidRPr="00B71FE9" w:rsidRDefault="008F6337" w:rsidP="009A448F">
                  <w:pPr>
                    <w:jc w:val="both"/>
                    <w:rPr>
                      <w:rFonts w:cs="Arial"/>
                    </w:rPr>
                  </w:pPr>
                </w:p>
              </w:tc>
            </w:tr>
            <w:tr w:rsidR="008F6337" w:rsidRPr="00B71FE9" w:rsidTr="009A448F">
              <w:trPr>
                <w:trHeight w:val="1774"/>
              </w:trPr>
              <w:tc>
                <w:tcPr>
                  <w:tcW w:w="5877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9A448F" w:rsidRDefault="009A448F" w:rsidP="008F6337">
                  <w:pPr>
                    <w:pStyle w:val="2"/>
                    <w:rPr>
                      <w:rFonts w:ascii="Arial" w:hAnsi="Arial" w:cs="Arial"/>
                      <w:lang w:val="en-US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Education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:rsidR="009A448F" w:rsidRPr="005A61AE" w:rsidRDefault="009A448F" w:rsidP="009A44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Kyiv National Economic University</w:t>
                  </w:r>
                </w:p>
                <w:p w:rsidR="009A448F" w:rsidRPr="005A61AE" w:rsidRDefault="009A448F" w:rsidP="009A44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after Vadym Hetman</w:t>
                  </w:r>
                </w:p>
                <w:p w:rsidR="009A448F" w:rsidRPr="005A61AE" w:rsidRDefault="009A448F" w:rsidP="009A44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Economics and Management Faculty</w:t>
                  </w:r>
                </w:p>
                <w:p w:rsidR="009A448F" w:rsidRPr="005A61AE" w:rsidRDefault="009A448F" w:rsidP="009A44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5A61AE">
                    <w:rPr>
                      <w:rFonts w:ascii="Times New Roman" w:eastAsia="Times New Roman" w:hAnsi="Times New Roman" w:cs="Times New Roman"/>
                      <w:lang w:eastAsia="ru-RU"/>
                    </w:rPr>
                    <w:t>MASTER: Management of Business Activity</w:t>
                  </w:r>
                </w:p>
                <w:p w:rsidR="008F6337" w:rsidRPr="009A448F" w:rsidRDefault="008F6337" w:rsidP="009A448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F6337" w:rsidRPr="00B71FE9" w:rsidTr="009A448F">
              <w:tc>
                <w:tcPr>
                  <w:tcW w:w="5877" w:type="dxa"/>
                </w:tcPr>
                <w:p w:rsidR="008F6337" w:rsidRPr="009A448F" w:rsidRDefault="009A448F" w:rsidP="008F6337">
                  <w:pPr>
                    <w:pStyle w:val="2"/>
                    <w:rPr>
                      <w:rFonts w:ascii="Arial" w:hAnsi="Arial" w:cs="Arial"/>
                      <w:lang w:val="en-US"/>
                    </w:rPr>
                  </w:pPr>
                  <w:r w:rsidRPr="009A448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First of all let me introduce myself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:</w:t>
                  </w:r>
                </w:p>
                <w:p w:rsidR="009A448F" w:rsidRPr="00F85DE9" w:rsidRDefault="009A448F" w:rsidP="009A448F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5A61AE">
                    <w:rPr>
                      <w:rFonts w:ascii="Times New Roman" w:hAnsi="Times New Roman" w:cs="Times New Roman"/>
                    </w:rPr>
                    <w:t>My name is </w:t>
                  </w:r>
                  <w:r w:rsidR="00D27524">
                    <w:rPr>
                      <w:rFonts w:ascii="Times New Roman" w:hAnsi="Times New Roman" w:cs="Times New Roman"/>
                      <w:b/>
                      <w:bCs/>
                    </w:rPr>
                    <w:t>Ihor</w:t>
                  </w:r>
                  <w:r w:rsidR="00F011AC">
                    <w:rPr>
                      <w:rFonts w:ascii="Times New Roman" w:hAnsi="Times New Roman" w:cs="Times New Roman"/>
                    </w:rPr>
                    <w:t>.</w:t>
                  </w:r>
                  <w:r w:rsidRPr="005A61AE">
                    <w:rPr>
                      <w:rFonts w:ascii="Times New Roman" w:hAnsi="Times New Roman" w:cs="Times New Roman"/>
                    </w:rPr>
                    <w:t xml:space="preserve"> I work at the company for the installation of ventilation and air conditioning. </w:t>
                  </w:r>
                  <w:r w:rsidR="00D27524" w:rsidRPr="00D27524">
                    <w:rPr>
                      <w:rFonts w:ascii="Times New Roman" w:hAnsi="Times New Roman" w:cs="Times New Roman"/>
                    </w:rPr>
                    <w:t>I have achieved everything with hard work</w:t>
                  </w:r>
                  <w:r w:rsidR="00D27524">
                    <w:rPr>
                      <w:rFonts w:ascii="Times New Roman" w:hAnsi="Times New Roman" w:cs="Times New Roman"/>
                    </w:rPr>
                    <w:t xml:space="preserve">. </w:t>
                  </w:r>
                  <w:r w:rsidR="00D27524" w:rsidRPr="00D27524">
                    <w:rPr>
                      <w:rFonts w:ascii="Times New Roman" w:hAnsi="Times New Roman" w:cs="Times New Roman"/>
                    </w:rPr>
                    <w:t>Now I hold a position in the company</w:t>
                  </w:r>
                  <w:r w:rsidR="00D27524">
                    <w:rPr>
                      <w:rFonts w:ascii="Times New Roman" w:hAnsi="Times New Roman" w:cs="Times New Roman"/>
                    </w:rPr>
                    <w:t xml:space="preserve">:  </w:t>
                  </w:r>
                  <w:r w:rsidRPr="005A61AE">
                    <w:rPr>
                      <w:rFonts w:ascii="Times New Roman" w:hAnsi="Times New Roman" w:cs="Times New Roman"/>
                    </w:rPr>
                    <w:t>Head of the es</w:t>
                  </w:r>
                  <w:r w:rsidR="00D27524">
                    <w:rPr>
                      <w:rFonts w:ascii="Times New Roman" w:hAnsi="Times New Roman" w:cs="Times New Roman"/>
                    </w:rPr>
                    <w:t>timate and contract department.</w:t>
                  </w:r>
                  <w:r w:rsidR="00D27524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F85DE9">
                    <w:rPr>
                      <w:rFonts w:ascii="Times New Roman" w:hAnsi="Times New Roman" w:cs="Times New Roman"/>
                      <w:lang w:val="en-US"/>
                    </w:rPr>
                    <w:t>And</w:t>
                  </w:r>
                  <w:r w:rsidR="00D27524" w:rsidRPr="00D27524">
                    <w:rPr>
                      <w:rFonts w:ascii="Times New Roman" w:hAnsi="Times New Roman" w:cs="Times New Roman"/>
                    </w:rPr>
                    <w:t xml:space="preserve"> in the past</w:t>
                  </w:r>
                  <w:r w:rsidR="00D27524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27524">
                    <w:rPr>
                      <w:rFonts w:ascii="Times New Roman" w:hAnsi="Times New Roman" w:cs="Times New Roman"/>
                      <w:lang w:val="en-US"/>
                    </w:rPr>
                    <w:t>time I was</w:t>
                  </w:r>
                  <w:r w:rsidR="00F85DE9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F85DE9" w:rsidRPr="00F85DE9">
                    <w:rPr>
                      <w:rFonts w:ascii="Times New Roman" w:hAnsi="Times New Roman" w:cs="Times New Roman"/>
                      <w:lang w:val="en-US"/>
                    </w:rPr>
                    <w:t>Engineer for the ventilation systems and air conditioner</w:t>
                  </w:r>
                  <w:r w:rsidR="00F85DE9">
                    <w:rPr>
                      <w:rFonts w:ascii="Times New Roman" w:hAnsi="Times New Roman" w:cs="Times New Roman"/>
                      <w:lang w:val="en-US"/>
                    </w:rPr>
                    <w:t xml:space="preserve">. </w:t>
                  </w:r>
                  <w:r w:rsidRPr="005A61AE">
                    <w:rPr>
                      <w:rFonts w:ascii="Times New Roman" w:hAnsi="Times New Roman" w:cs="Times New Roman"/>
                    </w:rPr>
                    <w:t xml:space="preserve">I love my job, but </w:t>
                  </w:r>
                  <w:r w:rsidR="00F85DE9" w:rsidRPr="00F85DE9">
                    <w:rPr>
                      <w:rFonts w:ascii="Times New Roman" w:hAnsi="Times New Roman" w:cs="Times New Roman"/>
                    </w:rPr>
                    <w:t>I decided to achieve more, because there is nothing impossible in the world</w:t>
                  </w:r>
                  <w:r w:rsidRPr="005A61AE">
                    <w:rPr>
                      <w:rFonts w:ascii="Times New Roman" w:hAnsi="Times New Roman" w:cs="Times New Roman"/>
                    </w:rPr>
                    <w:t>.</w:t>
                  </w:r>
                  <w:r w:rsidR="00F85DE9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F85DE9" w:rsidRPr="00F85DE9">
                    <w:rPr>
                      <w:rFonts w:ascii="Times New Roman" w:hAnsi="Times New Roman" w:cs="Times New Roman"/>
                      <w:lang w:val="en-US"/>
                    </w:rPr>
                    <w:t>I believe in it</w:t>
                  </w:r>
                  <w:r w:rsidR="00F85DE9">
                    <w:rPr>
                      <w:rFonts w:ascii="Times New Roman" w:hAnsi="Times New Roman" w:cs="Times New Roman"/>
                    </w:rPr>
                    <w:t>.</w:t>
                  </w:r>
                  <w:r w:rsidR="00D27524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85DE9">
                    <w:rPr>
                      <w:rFonts w:ascii="Times New Roman" w:hAnsi="Times New Roman" w:cs="Times New Roman"/>
                    </w:rPr>
                    <w:t>I w</w:t>
                  </w:r>
                  <w:r w:rsidR="00F85DE9">
                    <w:rPr>
                      <w:rFonts w:ascii="Times New Roman" w:hAnsi="Times New Roman" w:cs="Times New Roman"/>
                      <w:lang w:val="en-US"/>
                    </w:rPr>
                    <w:t xml:space="preserve">ant to be a </w:t>
                  </w:r>
                  <w:r w:rsidRPr="005A61AE">
                    <w:rPr>
                      <w:rFonts w:ascii="Times New Roman" w:hAnsi="Times New Roman" w:cs="Times New Roman"/>
                    </w:rPr>
                    <w:t>web programmer</w:t>
                  </w:r>
                  <w:r w:rsidR="00F85DE9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</w:p>
                <w:p w:rsidR="009A448F" w:rsidRPr="00F85DE9" w:rsidRDefault="009A448F" w:rsidP="009A448F">
                  <w:pPr>
                    <w:spacing w:after="0"/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A61AE">
                    <w:rPr>
                      <w:rFonts w:ascii="Times New Roman" w:hAnsi="Times New Roman" w:cs="Times New Roman"/>
                    </w:rPr>
                    <w:t>Here, for the past 2 years I have been learning web programming</w:t>
                  </w:r>
                  <w:r w:rsidR="00F85DE9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</w:p>
                <w:p w:rsidR="009A448F" w:rsidRPr="00AF32A4" w:rsidRDefault="00F85DE9" w:rsidP="009A448F">
                  <w:pPr>
                    <w:spacing w:after="0"/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 like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coding</w:t>
                  </w:r>
                  <w:r w:rsidR="009A448F" w:rsidRPr="005A61AE">
                    <w:rPr>
                      <w:rFonts w:ascii="Times New Roman" w:hAnsi="Times New Roman" w:cs="Times New Roman"/>
                    </w:rPr>
                    <w:t>.</w:t>
                  </w:r>
                  <w:r w:rsidR="000943E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011AC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  <w:r w:rsidR="00F011AC" w:rsidRPr="00F011AC">
                    <w:rPr>
                      <w:rFonts w:ascii="Times New Roman" w:hAnsi="Times New Roman" w:cs="Times New Roman"/>
                    </w:rPr>
                    <w:t>nd I do sports all the time, wring out from the floor, I can wring out 50 times</w:t>
                  </w:r>
                  <w:r w:rsidR="00F011AC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  <w:r w:rsidR="00F869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F32A4">
                    <w:rPr>
                      <w:rFonts w:ascii="Times New Roman" w:hAnsi="Times New Roman" w:cs="Times New Roman"/>
                      <w:lang w:val="en-US"/>
                    </w:rPr>
                    <w:t>N</w:t>
                  </w:r>
                  <w:r w:rsidR="00AF32A4" w:rsidRPr="00AF32A4">
                    <w:rPr>
                      <w:rFonts w:ascii="Times New Roman" w:hAnsi="Times New Roman" w:cs="Times New Roman"/>
                    </w:rPr>
                    <w:t>o bad habits</w:t>
                  </w:r>
                  <w:r w:rsidR="00AF32A4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  <w:bookmarkStart w:id="0" w:name="_GoBack"/>
                  <w:bookmarkEnd w:id="0"/>
                </w:p>
                <w:p w:rsidR="008F6337" w:rsidRPr="00B71FE9" w:rsidRDefault="008F6337" w:rsidP="009A448F">
                  <w:pPr>
                    <w:rPr>
                      <w:rFonts w:cs="Arial"/>
                    </w:rPr>
                  </w:pPr>
                </w:p>
              </w:tc>
            </w:tr>
          </w:tbl>
          <w:p w:rsidR="008F6337" w:rsidRPr="00B71FE9" w:rsidRDefault="008F6337" w:rsidP="003856C9">
            <w:pPr>
              <w:rPr>
                <w:rFonts w:cs="Arial"/>
              </w:rPr>
            </w:pPr>
          </w:p>
        </w:tc>
      </w:tr>
    </w:tbl>
    <w:p w:rsidR="00E941EF" w:rsidRPr="00B71FE9" w:rsidRDefault="00E941EF" w:rsidP="0019561F">
      <w:pPr>
        <w:pStyle w:val="a9"/>
        <w:rPr>
          <w:rFonts w:cs="Arial"/>
        </w:rPr>
      </w:pPr>
    </w:p>
    <w:sectPr w:rsidR="00E941EF" w:rsidRPr="00B71FE9" w:rsidSect="00142B4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76" w:right="1152" w:bottom="1418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FAC" w:rsidRDefault="00E20FAC" w:rsidP="003856C9">
      <w:pPr>
        <w:spacing w:after="0" w:line="240" w:lineRule="auto"/>
      </w:pPr>
      <w:r>
        <w:separator/>
      </w:r>
    </w:p>
  </w:endnote>
  <w:endnote w:type="continuationSeparator" w:id="0">
    <w:p w:rsidR="00E20FAC" w:rsidRDefault="00E20FA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E7B502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5253703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F869F6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22EBBFF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C2fpZAthoAAIG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 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FAC" w:rsidRDefault="00E20FAC" w:rsidP="003856C9">
      <w:pPr>
        <w:spacing w:after="0" w:line="240" w:lineRule="auto"/>
      </w:pPr>
      <w:r>
        <w:separator/>
      </w:r>
    </w:p>
  </w:footnote>
  <w:footnote w:type="continuationSeparator" w:id="0">
    <w:p w:rsidR="00E20FAC" w:rsidRDefault="00E20FA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2680A3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jfLxcAAGm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AULiN8vFwAAaa0AAA4A&#10;AAAAAAAAAAAAAAAALgIAAGRycy9lMm9Eb2MueG1sUEsBAi0AFAAGAAgAAAAhAEzxCuXcAAAABQEA&#10;AA8AAAAAAAAAAAAAAAAAiRkAAGRycy9kb3ducmV2LnhtbFBLBQYAAAAABAAEAPMAAACS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632E5B0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wbK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AC6"/>
    <w:multiLevelType w:val="multilevel"/>
    <w:tmpl w:val="C14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B0CE1"/>
    <w:multiLevelType w:val="multilevel"/>
    <w:tmpl w:val="6984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63E4E"/>
    <w:multiLevelType w:val="multilevel"/>
    <w:tmpl w:val="D2D0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C111DA"/>
    <w:multiLevelType w:val="multilevel"/>
    <w:tmpl w:val="10A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BB"/>
    <w:rsid w:val="00052BE1"/>
    <w:rsid w:val="0007412A"/>
    <w:rsid w:val="000943EC"/>
    <w:rsid w:val="0010199E"/>
    <w:rsid w:val="00113221"/>
    <w:rsid w:val="00142B42"/>
    <w:rsid w:val="001765FE"/>
    <w:rsid w:val="0019561F"/>
    <w:rsid w:val="001B32D2"/>
    <w:rsid w:val="001E744D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835D4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70562"/>
    <w:rsid w:val="006A3CE7"/>
    <w:rsid w:val="00743379"/>
    <w:rsid w:val="007803B7"/>
    <w:rsid w:val="007B2F5C"/>
    <w:rsid w:val="007C5F05"/>
    <w:rsid w:val="007D58BB"/>
    <w:rsid w:val="00832043"/>
    <w:rsid w:val="00832F81"/>
    <w:rsid w:val="008C7CA2"/>
    <w:rsid w:val="008F6337"/>
    <w:rsid w:val="009A448F"/>
    <w:rsid w:val="00A42F91"/>
    <w:rsid w:val="00AF1258"/>
    <w:rsid w:val="00AF32A4"/>
    <w:rsid w:val="00AF4D0E"/>
    <w:rsid w:val="00B01E52"/>
    <w:rsid w:val="00B550FC"/>
    <w:rsid w:val="00B71FE9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27524"/>
    <w:rsid w:val="00D5067A"/>
    <w:rsid w:val="00DC79BB"/>
    <w:rsid w:val="00E20FAC"/>
    <w:rsid w:val="00E34D58"/>
    <w:rsid w:val="00E64847"/>
    <w:rsid w:val="00E941EF"/>
    <w:rsid w:val="00EB1C1B"/>
    <w:rsid w:val="00F011AC"/>
    <w:rsid w:val="00F56435"/>
    <w:rsid w:val="00F85DE9"/>
    <w:rsid w:val="00F869F6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342CE9-1D37-4B6D-A8F8-B95CC745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FE9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B71FE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71FE9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B71FE9"/>
    <w:pPr>
      <w:keepNext/>
      <w:keepLines/>
      <w:spacing w:before="40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B71FE9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FE9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Нижний колонтитул Знак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71FE9"/>
    <w:rPr>
      <w:rFonts w:ascii="Arial" w:eastAsiaTheme="majorEastAsia" w:hAnsi="Arial" w:cstheme="majorBidi"/>
      <w:caps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rsid w:val="00B71FE9"/>
    <w:rPr>
      <w:rFonts w:ascii="Arial" w:eastAsiaTheme="majorEastAsia" w:hAnsi="Arial" w:cstheme="majorBidi"/>
      <w:caps/>
      <w:szCs w:val="24"/>
    </w:rPr>
  </w:style>
  <w:style w:type="character" w:customStyle="1" w:styleId="40">
    <w:name w:val="Заголовок 4 Знак"/>
    <w:basedOn w:val="a0"/>
    <w:link w:val="4"/>
    <w:uiPriority w:val="9"/>
    <w:rsid w:val="00B71FE9"/>
    <w:rPr>
      <w:rFonts w:ascii="Arial" w:eastAsiaTheme="majorEastAsia" w:hAnsi="Arial" w:cstheme="majorBidi"/>
      <w:b/>
      <w:iCs/>
      <w:caps/>
    </w:rPr>
  </w:style>
  <w:style w:type="character" w:customStyle="1" w:styleId="50">
    <w:name w:val="Заголовок 5 Знак"/>
    <w:basedOn w:val="a0"/>
    <w:link w:val="5"/>
    <w:uiPriority w:val="9"/>
    <w:rsid w:val="00B71FE9"/>
    <w:rPr>
      <w:rFonts w:ascii="Arial" w:eastAsiaTheme="majorEastAsia" w:hAnsi="Arial" w:cstheme="majorBidi"/>
    </w:rPr>
  </w:style>
  <w:style w:type="paragraph" w:styleId="a9">
    <w:name w:val="No Spacing"/>
    <w:uiPriority w:val="10"/>
    <w:qFormat/>
    <w:rsid w:val="00B71FE9"/>
    <w:pPr>
      <w:spacing w:after="0" w:line="240" w:lineRule="auto"/>
    </w:pPr>
    <w:rPr>
      <w:rFonts w:ascii="Arial" w:hAnsi="Arial"/>
    </w:rPr>
  </w:style>
  <w:style w:type="paragraph" w:customStyle="1" w:styleId="aa">
    <w:name w:val="Графический элемент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71FE9"/>
    <w:rPr>
      <w:rFonts w:ascii="Arial" w:eastAsiaTheme="majorEastAsia" w:hAnsi="Arial" w:cstheme="majorBidi"/>
      <w:color w:val="1B5A56" w:themeColor="accent1" w:themeShade="7F"/>
    </w:rPr>
  </w:style>
  <w:style w:type="character" w:styleId="af">
    <w:name w:val="Hyperlink"/>
    <w:basedOn w:val="a0"/>
    <w:uiPriority w:val="99"/>
    <w:semiHidden/>
    <w:unhideWhenUsed/>
    <w:rsid w:val="00F85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93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8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6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78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8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hor-Haida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K\AppData\Roaming\Microsoft\&#1064;&#1072;&#1073;&#1083;&#1086;&#1085;&#1099;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2037653B524874BD80322D89DF00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F0328-8BDA-45E5-AA37-C3D73212DF98}"/>
      </w:docPartPr>
      <w:docPartBody>
        <w:p w:rsidR="00EE5D1E" w:rsidRDefault="00B134BC">
          <w:pPr>
            <w:pStyle w:val="DC2037653B524874BD80322D89DF0034"/>
          </w:pPr>
          <w:r w:rsidRPr="00B71FE9">
            <w:rPr>
              <w:rFonts w:cs="Arial"/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BC"/>
    <w:rsid w:val="00B134BC"/>
    <w:rsid w:val="00EB030D"/>
    <w:rsid w:val="00E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2037653B524874BD80322D89DF0034">
    <w:name w:val="DC2037653B524874BD80322D89DF0034"/>
  </w:style>
  <w:style w:type="paragraph" w:customStyle="1" w:styleId="D4164156C10F422B85DA1DD4C5169EB0">
    <w:name w:val="D4164156C10F422B85DA1DD4C5169EB0"/>
  </w:style>
  <w:style w:type="paragraph" w:customStyle="1" w:styleId="D5F4D1FE6DB648EC9BFA11785C3FE22B">
    <w:name w:val="D5F4D1FE6DB648EC9BFA11785C3FE22B"/>
  </w:style>
  <w:style w:type="paragraph" w:customStyle="1" w:styleId="A91990B1DCC44ECA864AF5C44CAB5393">
    <w:name w:val="A91990B1DCC44ECA864AF5C44CAB5393"/>
  </w:style>
  <w:style w:type="paragraph" w:customStyle="1" w:styleId="DB9A18911837404FB59CA4FDE761E6B4">
    <w:name w:val="DB9A18911837404FB59CA4FDE761E6B4"/>
  </w:style>
  <w:style w:type="paragraph" w:customStyle="1" w:styleId="16FDC5150544449CA4E51AC3C41835C7">
    <w:name w:val="16FDC5150544449CA4E51AC3C41835C7"/>
  </w:style>
  <w:style w:type="paragraph" w:customStyle="1" w:styleId="CDABAE16D95348509581CE3BE1564393">
    <w:name w:val="CDABAE16D95348509581CE3BE1564393"/>
  </w:style>
  <w:style w:type="paragraph" w:customStyle="1" w:styleId="F1137C79C8364043A8A3EDA09915C5EB">
    <w:name w:val="F1137C79C8364043A8A3EDA09915C5EB"/>
  </w:style>
  <w:style w:type="paragraph" w:customStyle="1" w:styleId="2AB58093468E40B5BE30FB2613B25F09">
    <w:name w:val="2AB58093468E40B5BE30FB2613B25F09"/>
  </w:style>
  <w:style w:type="paragraph" w:customStyle="1" w:styleId="7BCA2D15CA88405B81BD95FB50753C2F">
    <w:name w:val="7BCA2D15CA88405B81BD95FB50753C2F"/>
  </w:style>
  <w:style w:type="paragraph" w:customStyle="1" w:styleId="DE40D88CED544A6F8745D74D8AE559B9">
    <w:name w:val="DE40D88CED544A6F8745D74D8AE559B9"/>
  </w:style>
  <w:style w:type="paragraph" w:customStyle="1" w:styleId="4FBF191EEB1A4DCAA6334A29C6D731A9">
    <w:name w:val="4FBF191EEB1A4DCAA6334A29C6D731A9"/>
  </w:style>
  <w:style w:type="paragraph" w:customStyle="1" w:styleId="BAB0E433CC434B018803461A9AFE2903">
    <w:name w:val="BAB0E433CC434B018803461A9AFE2903"/>
  </w:style>
  <w:style w:type="paragraph" w:customStyle="1" w:styleId="32ABA3D4EE7D40199EECE4A3A2046880">
    <w:name w:val="32ABA3D4EE7D40199EECE4A3A2046880"/>
  </w:style>
  <w:style w:type="paragraph" w:customStyle="1" w:styleId="78BC80AA4DB349B4B325613699F5D5B6">
    <w:name w:val="78BC80AA4DB349B4B325613699F5D5B6"/>
  </w:style>
  <w:style w:type="paragraph" w:customStyle="1" w:styleId="27F1C5BFC99B44D7B0893EBA72F2D275">
    <w:name w:val="27F1C5BFC99B44D7B0893EBA72F2D275"/>
  </w:style>
  <w:style w:type="paragraph" w:customStyle="1" w:styleId="2238EF1237CA4658B2434F973D73DEA3">
    <w:name w:val="2238EF1237CA4658B2434F973D73DEA3"/>
  </w:style>
  <w:style w:type="paragraph" w:customStyle="1" w:styleId="3C84B36EE1CA473D82D3218521792E45">
    <w:name w:val="3C84B36EE1CA473D82D3218521792E45"/>
  </w:style>
  <w:style w:type="paragraph" w:customStyle="1" w:styleId="125E29239B01458E8E9CEE1636436DEC">
    <w:name w:val="125E29239B01458E8E9CEE1636436DEC"/>
  </w:style>
  <w:style w:type="paragraph" w:customStyle="1" w:styleId="237DDF1E8DF34919BCF94CFE59D263A9">
    <w:name w:val="237DDF1E8DF34919BCF94CFE59D263A9"/>
  </w:style>
  <w:style w:type="paragraph" w:customStyle="1" w:styleId="F8DF26E5EE1741A0A19E004E7383CFBC">
    <w:name w:val="F8DF26E5EE1741A0A19E004E7383CFBC"/>
  </w:style>
  <w:style w:type="paragraph" w:customStyle="1" w:styleId="B336EA7E20CC49B999DFF7ABA6E92C44">
    <w:name w:val="B336EA7E20CC49B999DFF7ABA6E92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3FACE-8DC1-4C71-8A81-C723B510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177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Haidai</dc:creator>
  <cp:keywords/>
  <dc:description/>
  <cp:lastModifiedBy>Пользователь Windows</cp:lastModifiedBy>
  <cp:revision>4</cp:revision>
  <dcterms:created xsi:type="dcterms:W3CDTF">2019-03-14T07:37:00Z</dcterms:created>
  <dcterms:modified xsi:type="dcterms:W3CDTF">2019-07-03T08:54:00Z</dcterms:modified>
</cp:coreProperties>
</file>